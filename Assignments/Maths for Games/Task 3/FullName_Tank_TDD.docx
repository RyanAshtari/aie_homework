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5697" w14:textId="77777777" w:rsidR="00FE174A" w:rsidRDefault="00FE174A">
      <w:pPr>
        <w:spacing w:after="160" w:line="259" w:lineRule="auto"/>
      </w:pPr>
      <w:r>
        <w:rPr>
          <w:noProof/>
        </w:rPr>
        <w:drawing>
          <wp:inline distT="0" distB="0" distL="0" distR="0" wp14:anchorId="7965EA67" wp14:editId="55DE58D1">
            <wp:extent cx="5731510" cy="2865755"/>
            <wp:effectExtent l="0" t="0" r="2540" b="0"/>
            <wp:docPr id="2" name="Picture 2" descr="8 Areas You Should Focus Your Game Development i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8 Areas You Should Focus Your Game Development in 20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DEFC" w14:textId="3D383206" w:rsidR="00FE174A" w:rsidRDefault="005E3B67" w:rsidP="004A11E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023D3D" wp14:editId="46F43BE7">
                <wp:simplePos x="0" y="0"/>
                <wp:positionH relativeFrom="margin">
                  <wp:align>left</wp:align>
                </wp:positionH>
                <wp:positionV relativeFrom="paragraph">
                  <wp:posOffset>457835</wp:posOffset>
                </wp:positionV>
                <wp:extent cx="5772150" cy="45719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58AB" id="Rectangle 4" o:spid="_x0000_s1026" style="position:absolute;margin-left:0;margin-top:36.05pt;width:454.5pt;height:3.6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" fillcolor="#70ad47 [3209]" stroked="f" strokeweight="1pt">
                <w10:wrap type="square" anchorx="margin"/>
              </v:rect>
            </w:pict>
          </mc:Fallback>
        </mc:AlternateContent>
      </w:r>
      <w:r w:rsidR="00075C40">
        <w:t>TANKS</w:t>
      </w:r>
    </w:p>
    <w:p w14:paraId="43203466" w14:textId="77777777" w:rsidR="008014A9" w:rsidRPr="008014A9" w:rsidRDefault="008014A9" w:rsidP="005E3B67">
      <w:pPr>
        <w:pStyle w:val="Title"/>
      </w:pPr>
      <w:r>
        <w:t>Technical Design Document</w:t>
      </w:r>
    </w:p>
    <w:p w14:paraId="45871880" w14:textId="77777777" w:rsidR="00FE174A" w:rsidRDefault="00FE174A" w:rsidP="00FE174A">
      <w:pPr>
        <w:pStyle w:val="Title"/>
      </w:pPr>
    </w:p>
    <w:p w14:paraId="6AC3D278" w14:textId="77777777" w:rsidR="00FE174A" w:rsidRDefault="00FE174A" w:rsidP="005E3B67"/>
    <w:p w14:paraId="756E3BFA" w14:textId="494EB579" w:rsidR="00FE174A" w:rsidRPr="00AC16F9" w:rsidRDefault="007B5D69" w:rsidP="00AC16F9">
      <w:pPr>
        <w:pStyle w:val="CustomHeader1"/>
      </w:pPr>
      <w:bookmarkStart w:id="0" w:name="_Toc125038356"/>
      <w:r>
        <w:t>Full</w:t>
      </w:r>
      <w:r w:rsidR="00FE174A">
        <w:t xml:space="preserve"> Name</w:t>
      </w:r>
      <w:bookmarkEnd w:id="0"/>
    </w:p>
    <w:p w14:paraId="20FFE5BA" w14:textId="77777777" w:rsidR="007203A6" w:rsidRDefault="00FE174A" w:rsidP="00AC16F9">
      <w:pPr>
        <w:pStyle w:val="CustomHeader2"/>
        <w:rPr>
          <w:lang w:val="en-US"/>
        </w:rPr>
      </w:pPr>
      <w:bookmarkStart w:id="1" w:name="_Toc125038357"/>
      <w:r>
        <w:t>Student ID</w:t>
      </w:r>
      <w:bookmarkEnd w:id="1"/>
      <w:r w:rsidR="007203A6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/>
        </w:rPr>
        <w:id w:val="-285662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1CC672" w14:textId="77777777" w:rsidR="002D03E8" w:rsidRDefault="002D03E8">
          <w:pPr>
            <w:pStyle w:val="TOCHeading"/>
          </w:pPr>
          <w:r>
            <w:t>Contents</w:t>
          </w:r>
        </w:p>
        <w:p w14:paraId="310E7622" w14:textId="60AF6C44" w:rsidR="00EA37DA" w:rsidRDefault="002D03E8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71915" w:history="1">
            <w:r w:rsidR="00EA37DA" w:rsidRPr="005C66E2">
              <w:rPr>
                <w:rStyle w:val="Hyperlink"/>
                <w:noProof/>
              </w:rPr>
              <w:t>Design</w:t>
            </w:r>
            <w:r w:rsidR="00EA37DA">
              <w:rPr>
                <w:noProof/>
                <w:webHidden/>
              </w:rPr>
              <w:tab/>
            </w:r>
            <w:r w:rsidR="00EA37DA">
              <w:rPr>
                <w:noProof/>
                <w:webHidden/>
              </w:rPr>
              <w:fldChar w:fldCharType="begin"/>
            </w:r>
            <w:r w:rsidR="00EA37DA">
              <w:rPr>
                <w:noProof/>
                <w:webHidden/>
              </w:rPr>
              <w:instrText xml:space="preserve"> PAGEREF _Toc128571915 \h </w:instrText>
            </w:r>
            <w:r w:rsidR="00EA37DA">
              <w:rPr>
                <w:noProof/>
                <w:webHidden/>
              </w:rPr>
            </w:r>
            <w:r w:rsidR="00EA37DA">
              <w:rPr>
                <w:noProof/>
                <w:webHidden/>
              </w:rPr>
              <w:fldChar w:fldCharType="separate"/>
            </w:r>
            <w:r w:rsidR="00EA37DA">
              <w:rPr>
                <w:noProof/>
                <w:webHidden/>
              </w:rPr>
              <w:t>3</w:t>
            </w:r>
            <w:r w:rsidR="00EA37DA">
              <w:rPr>
                <w:noProof/>
                <w:webHidden/>
              </w:rPr>
              <w:fldChar w:fldCharType="end"/>
            </w:r>
          </w:hyperlink>
        </w:p>
        <w:p w14:paraId="12D6CE52" w14:textId="5A898597" w:rsidR="00EA37DA" w:rsidRDefault="00EA37D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8571916" w:history="1">
            <w:r w:rsidRPr="005C66E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DCB4" w14:textId="3C587966" w:rsidR="00EA37DA" w:rsidRDefault="00EA37D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8571917" w:history="1">
            <w:r w:rsidRPr="005C66E2">
              <w:rPr>
                <w:rStyle w:val="Hyperlink"/>
                <w:noProof/>
              </w:rPr>
              <w:t>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D915" w14:textId="6D8E2675" w:rsidR="00EA37DA" w:rsidRDefault="00EA37D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8571918" w:history="1">
            <w:r w:rsidRPr="005C66E2">
              <w:rPr>
                <w:rStyle w:val="Hyperlink"/>
                <w:noProof/>
              </w:rPr>
              <w:t>Math Lib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BF7E" w14:textId="6495F996" w:rsidR="00EA37DA" w:rsidRDefault="00EA37D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8571919" w:history="1">
            <w:r w:rsidRPr="005C66E2">
              <w:rPr>
                <w:rStyle w:val="Hyperlink"/>
                <w:noProof/>
              </w:rPr>
              <w:t>Game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BFD8" w14:textId="0062F57B" w:rsidR="002D03E8" w:rsidRDefault="002D03E8">
          <w:r>
            <w:rPr>
              <w:b/>
              <w:bCs/>
              <w:noProof/>
            </w:rPr>
            <w:fldChar w:fldCharType="end"/>
          </w:r>
        </w:p>
      </w:sdtContent>
    </w:sdt>
    <w:p w14:paraId="19D0880E" w14:textId="77777777" w:rsidR="002D03E8" w:rsidRDefault="002D03E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00389B" w14:textId="64B04BB6" w:rsidR="00D156F8" w:rsidRDefault="00EA37DA" w:rsidP="00D156F8">
      <w:pPr>
        <w:pStyle w:val="Heading1"/>
      </w:pPr>
      <w:bookmarkStart w:id="2" w:name="_Toc128571915"/>
      <w:r>
        <w:lastRenderedPageBreak/>
        <w:t>Design</w:t>
      </w:r>
      <w:bookmarkEnd w:id="2"/>
    </w:p>
    <w:p w14:paraId="5CE1A13F" w14:textId="1659B43C" w:rsidR="00EA37DA" w:rsidRPr="00EA37DA" w:rsidRDefault="00EA37DA" w:rsidP="00EA37DA">
      <w:pPr>
        <w:pStyle w:val="Heading2"/>
      </w:pPr>
      <w:bookmarkStart w:id="3" w:name="_Toc128571916"/>
      <w:r>
        <w:t>Overview</w:t>
      </w:r>
      <w:bookmarkEnd w:id="3"/>
    </w:p>
    <w:sdt>
      <w:sdtPr>
        <w:id w:val="1279520638"/>
        <w:placeholder>
          <w:docPart w:val="08CC294CF4C44589A9030B6716452F38"/>
        </w:placeholder>
        <w:showingPlcHdr/>
      </w:sdtPr>
      <w:sdtEndPr/>
      <w:sdtContent>
        <w:p w14:paraId="7CD85D50" w14:textId="6F739AE2" w:rsidR="00075C40" w:rsidRDefault="00075C40" w:rsidP="00075C40">
          <w:r>
            <w:rPr>
              <w:rStyle w:val="PlaceholderText"/>
            </w:rPr>
            <w:t>Provide a</w:t>
          </w:r>
          <w:r w:rsidR="003222B5">
            <w:rPr>
              <w:rStyle w:val="PlaceholderText"/>
            </w:rPr>
            <w:t xml:space="preserve"> short 1 paragraph</w:t>
          </w:r>
          <w:r>
            <w:rPr>
              <w:rStyle w:val="PlaceholderText"/>
            </w:rPr>
            <w:t xml:space="preserve"> description about your version of the Tank game</w:t>
          </w:r>
          <w:r w:rsidR="00B940ED">
            <w:rPr>
              <w:rStyle w:val="PlaceholderText"/>
            </w:rPr>
            <w:t>.</w:t>
          </w:r>
        </w:p>
      </w:sdtContent>
    </w:sdt>
    <w:p w14:paraId="641231F2" w14:textId="77777777" w:rsidR="008668F4" w:rsidRDefault="008668F4" w:rsidP="00EA37DA">
      <w:pPr>
        <w:pStyle w:val="Heading2"/>
      </w:pPr>
      <w:bookmarkStart w:id="4" w:name="_Toc128571917"/>
      <w:r>
        <w:t>Collisions</w:t>
      </w:r>
      <w:bookmarkEnd w:id="4"/>
    </w:p>
    <w:p w14:paraId="2DF9AF92" w14:textId="5853372B" w:rsidR="003222B5" w:rsidRDefault="007B5D69" w:rsidP="008668F4">
      <w:pPr>
        <w:rPr>
          <w:rFonts w:eastAsiaTheme="majorEastAsia"/>
        </w:rPr>
      </w:pPr>
      <w:sdt>
        <w:sdtPr>
          <w:id w:val="-300161841"/>
          <w:placeholder>
            <w:docPart w:val="C02756B1186140EBABC0B0FD64C67283"/>
          </w:placeholder>
          <w:showingPlcHdr/>
        </w:sdtPr>
        <w:sdtEndPr/>
        <w:sdtContent>
          <w:r w:rsidR="008668F4">
            <w:rPr>
              <w:rStyle w:val="PlaceholderText"/>
            </w:rPr>
            <w:t>Describe how collisions interact in your game</w:t>
          </w:r>
          <w:r w:rsidR="008668F4" w:rsidRPr="00186DCA">
            <w:rPr>
              <w:rStyle w:val="PlaceholderText"/>
            </w:rPr>
            <w:t>.</w:t>
          </w:r>
        </w:sdtContent>
      </w:sdt>
      <w:r w:rsidR="003222B5">
        <w:br w:type="page"/>
      </w:r>
    </w:p>
    <w:p w14:paraId="20A59ADD" w14:textId="77777777" w:rsidR="008668F4" w:rsidRDefault="008668F4" w:rsidP="00075C40">
      <w:pPr>
        <w:pStyle w:val="Heading1"/>
        <w:sectPr w:rsidR="008668F4" w:rsidSect="0053632A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170" w:footer="708" w:gutter="0"/>
          <w:cols w:space="708"/>
          <w:docGrid w:linePitch="360"/>
        </w:sectPr>
      </w:pPr>
    </w:p>
    <w:p w14:paraId="674D029F" w14:textId="4109BF38" w:rsidR="00075C40" w:rsidRDefault="00AF539C" w:rsidP="00075C40">
      <w:pPr>
        <w:pStyle w:val="Heading1"/>
      </w:pPr>
      <w:bookmarkStart w:id="79" w:name="_Toc128571918"/>
      <w:r>
        <w:lastRenderedPageBreak/>
        <w:t xml:space="preserve">Math Lib </w:t>
      </w:r>
      <w:r w:rsidR="00075C40">
        <w:t>Class Diagram</w:t>
      </w:r>
      <w:bookmarkEnd w:id="79"/>
    </w:p>
    <w:p w14:paraId="225E8F21" w14:textId="77777777" w:rsidR="008668F4" w:rsidRDefault="003222B5" w:rsidP="008668F4">
      <w:pPr>
        <w:spacing w:after="160" w:line="259" w:lineRule="auto"/>
        <w:ind w:left="-1134" w:right="-1351" w:firstLine="1134"/>
        <w:sectPr w:rsidR="008668F4" w:rsidSect="008668F4">
          <w:pgSz w:w="16838" w:h="11906" w:orient="landscape"/>
          <w:pgMar w:top="1440" w:right="1440" w:bottom="1440" w:left="1440" w:header="170" w:footer="708" w:gutter="0"/>
          <w:cols w:space="708"/>
          <w:docGrid w:linePitch="360"/>
        </w:sectPr>
      </w:pPr>
      <w:r>
        <w:br w:type="page"/>
      </w:r>
    </w:p>
    <w:p w14:paraId="1CB438C9" w14:textId="77777777" w:rsidR="003222B5" w:rsidRDefault="003222B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4AED33" w14:textId="5ED140EA" w:rsidR="00AF539C" w:rsidRDefault="00AF539C" w:rsidP="00AF539C">
      <w:pPr>
        <w:pStyle w:val="Heading1"/>
      </w:pPr>
      <w:bookmarkStart w:id="80" w:name="_Toc128571919"/>
      <w:r>
        <w:t>Game Class Diagram</w:t>
      </w:r>
      <w:bookmarkEnd w:id="80"/>
    </w:p>
    <w:p w14:paraId="2BF0B5BC" w14:textId="1530F1C5" w:rsidR="00AF539C" w:rsidRPr="00075C40" w:rsidRDefault="00AF539C" w:rsidP="008668F4">
      <w:pPr>
        <w:ind w:left="-1276" w:right="-1351"/>
        <w:rPr>
          <w:color w:val="808080" w:themeColor="background1" w:themeShade="80"/>
        </w:rPr>
      </w:pPr>
    </w:p>
    <w:sectPr w:rsidR="00AF539C" w:rsidRPr="00075C40" w:rsidSect="008668F4">
      <w:pgSz w:w="16838" w:h="11906" w:orient="landscape"/>
      <w:pgMar w:top="1440" w:right="1440" w:bottom="1440" w:left="1440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11868" w14:textId="77777777" w:rsidR="00FB12BC" w:rsidRDefault="00FB12BC">
      <w:pPr>
        <w:spacing w:after="0" w:line="240" w:lineRule="auto"/>
      </w:pPr>
      <w:r>
        <w:separator/>
      </w:r>
    </w:p>
  </w:endnote>
  <w:endnote w:type="continuationSeparator" w:id="0">
    <w:p w14:paraId="6DEE7122" w14:textId="77777777" w:rsidR="00FB12BC" w:rsidRDefault="00F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7B92F" w14:textId="77777777" w:rsidR="007B5D69" w:rsidRDefault="008438B7" w:rsidP="004736F5">
    <w:pPr>
      <w:pStyle w:val="Footer"/>
      <w:pBdr>
        <w:top w:val="single" w:sz="24" w:space="5" w:color="A5A5A5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© AIE 202</w:t>
    </w:r>
    <w:r w:rsidR="002A434B">
      <w:rPr>
        <w:i/>
        <w:iCs/>
        <w:color w:val="8C8C8C" w:themeColor="background1" w:themeShade="8C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C24DB" w14:textId="77777777" w:rsidR="00FB12BC" w:rsidRDefault="00FB12BC">
      <w:pPr>
        <w:spacing w:after="0" w:line="240" w:lineRule="auto"/>
      </w:pPr>
      <w:r>
        <w:separator/>
      </w:r>
    </w:p>
  </w:footnote>
  <w:footnote w:type="continuationSeparator" w:id="0">
    <w:p w14:paraId="2D91B3A4" w14:textId="77777777" w:rsidR="00FB12BC" w:rsidRDefault="00F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93851" w14:textId="77777777" w:rsidR="007B5D69" w:rsidRDefault="007B5D69">
    <w:pPr>
      <w:pStyle w:val="Header"/>
    </w:pPr>
    <w:r>
      <w:rPr>
        <w:noProof/>
        <w:lang w:eastAsia="en-AU"/>
      </w:rPr>
      <w:pict w14:anchorId="5A3CE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0" type="#_x0000_t75" style="position:absolute;margin-left:0;margin-top:0;width:585.9pt;height:828.75pt;z-index:-251656192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2D5DE" w14:textId="77777777" w:rsidR="002A434B" w:rsidRPr="00116B18" w:rsidRDefault="007B5D69" w:rsidP="002A434B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bookmarkStart w:id="5" w:name="_Hlk32842411"/>
    <w:bookmarkStart w:id="6" w:name="_Hlk32842410"/>
    <w:bookmarkStart w:id="7" w:name="_Hlk32842402"/>
    <w:bookmarkStart w:id="8" w:name="_Hlk32842401"/>
    <w:bookmarkStart w:id="9" w:name="_Hlk32842341"/>
    <w:bookmarkStart w:id="10" w:name="_Hlk32842340"/>
    <w:bookmarkStart w:id="11" w:name="_Hlk32842328"/>
    <w:bookmarkStart w:id="12" w:name="_Hlk32842327"/>
    <w:bookmarkStart w:id="13" w:name="_Hlk32842315"/>
    <w:bookmarkStart w:id="14" w:name="_Hlk32842314"/>
    <w:bookmarkStart w:id="15" w:name="_Hlk32842295"/>
    <w:bookmarkStart w:id="16" w:name="_Hlk32842294"/>
    <w:bookmarkStart w:id="17" w:name="_Hlk15371287"/>
    <w:bookmarkStart w:id="18" w:name="_Hlk15371288"/>
    <w:bookmarkStart w:id="19" w:name="_Hlk15371289"/>
    <w:bookmarkStart w:id="20" w:name="_Hlk15371290"/>
    <w:bookmarkStart w:id="21" w:name="_Hlk15371291"/>
    <w:bookmarkStart w:id="22" w:name="_Hlk15371292"/>
    <w:bookmarkStart w:id="23" w:name="_Hlk15371339"/>
    <w:bookmarkStart w:id="24" w:name="_Hlk15371340"/>
    <w:bookmarkStart w:id="25" w:name="_Hlk15371341"/>
    <w:bookmarkStart w:id="26" w:name="_Hlk15371342"/>
    <w:bookmarkStart w:id="27" w:name="_Hlk15371343"/>
    <w:bookmarkStart w:id="28" w:name="_Hlk15371344"/>
    <w:bookmarkStart w:id="29" w:name="_Hlk15371390"/>
    <w:bookmarkStart w:id="30" w:name="_Hlk15371391"/>
    <w:bookmarkStart w:id="31" w:name="_Hlk15371392"/>
    <w:bookmarkStart w:id="32" w:name="_Hlk15371393"/>
    <w:bookmarkStart w:id="33" w:name="_Hlk15371394"/>
    <w:bookmarkStart w:id="34" w:name="_Hlk15371395"/>
    <w:bookmarkStart w:id="35" w:name="_Hlk15371418"/>
    <w:bookmarkStart w:id="36" w:name="_Hlk15371419"/>
    <w:bookmarkStart w:id="37" w:name="_Hlk15371420"/>
    <w:bookmarkStart w:id="38" w:name="_Hlk15371421"/>
    <w:bookmarkStart w:id="39" w:name="_Hlk15371422"/>
    <w:bookmarkStart w:id="40" w:name="_Hlk15371423"/>
    <w:bookmarkStart w:id="41" w:name="_Hlk15371610"/>
    <w:bookmarkStart w:id="42" w:name="_Hlk15371611"/>
    <w:bookmarkStart w:id="43" w:name="_Hlk15371612"/>
    <w:bookmarkStart w:id="44" w:name="_Hlk15371613"/>
    <w:bookmarkStart w:id="45" w:name="_Hlk15371614"/>
    <w:bookmarkStart w:id="46" w:name="_Hlk15371615"/>
    <w:bookmarkStart w:id="47" w:name="_Hlk15371661"/>
    <w:bookmarkStart w:id="48" w:name="_Hlk15371662"/>
    <w:bookmarkStart w:id="49" w:name="_Hlk15371663"/>
    <w:bookmarkStart w:id="50" w:name="_Hlk15371664"/>
    <w:bookmarkStart w:id="51" w:name="_Hlk15371665"/>
    <w:bookmarkStart w:id="52" w:name="_Hlk15371666"/>
    <w:bookmarkStart w:id="53" w:name="_Hlk15371736"/>
    <w:bookmarkStart w:id="54" w:name="_Hlk15371737"/>
    <w:bookmarkStart w:id="55" w:name="_Hlk15371738"/>
    <w:bookmarkStart w:id="56" w:name="_Hlk15371739"/>
    <w:bookmarkStart w:id="57" w:name="_Hlk15371740"/>
    <w:bookmarkStart w:id="58" w:name="_Hlk15371741"/>
    <w:bookmarkStart w:id="59" w:name="_Hlk15371776"/>
    <w:bookmarkStart w:id="60" w:name="_Hlk15371777"/>
    <w:bookmarkStart w:id="61" w:name="_Hlk15371778"/>
    <w:bookmarkStart w:id="62" w:name="_Hlk15371779"/>
    <w:bookmarkStart w:id="63" w:name="_Hlk15371780"/>
    <w:bookmarkStart w:id="64" w:name="_Hlk15371781"/>
    <w:bookmarkStart w:id="65" w:name="_Hlk15371820"/>
    <w:bookmarkStart w:id="66" w:name="_Hlk15371821"/>
    <w:bookmarkStart w:id="67" w:name="_Hlk15371822"/>
    <w:bookmarkStart w:id="68" w:name="_Hlk15371823"/>
    <w:bookmarkStart w:id="69" w:name="_Hlk15371824"/>
    <w:bookmarkStart w:id="70" w:name="_Hlk15371825"/>
    <w:bookmarkStart w:id="71" w:name="_Hlk15371858"/>
    <w:bookmarkStart w:id="72" w:name="_Hlk15371859"/>
    <w:bookmarkStart w:id="73" w:name="_Hlk15371860"/>
    <w:bookmarkStart w:id="74" w:name="_Hlk15371861"/>
    <w:bookmarkStart w:id="75" w:name="_Hlk15371862"/>
    <w:bookmarkStart w:id="76" w:name="_Hlk15371863"/>
    <w:bookmarkStart w:id="77" w:name="_Hlk15371864"/>
    <w:bookmarkStart w:id="78" w:name="_Hlk15371865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r>
      <w:rPr>
        <w:noProof/>
        <w:sz w:val="21"/>
        <w:szCs w:val="21"/>
        <w:lang w:eastAsia="en-AU"/>
      </w:rPr>
      <w:pict w14:anchorId="6EBC2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1" type="#_x0000_t75" style="position:absolute;margin-left:-76.3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</w:p>
  <w:p w14:paraId="17C38CE7" w14:textId="77777777" w:rsidR="007B5D69" w:rsidRPr="00116B18" w:rsidRDefault="007B5D69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E648" w14:textId="77777777" w:rsidR="007B5D69" w:rsidRDefault="007B5D69">
    <w:pPr>
      <w:pStyle w:val="Header"/>
    </w:pPr>
    <w:r>
      <w:rPr>
        <w:noProof/>
        <w:lang w:eastAsia="en-AU"/>
      </w:rPr>
      <w:pict w14:anchorId="437B3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4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522A7"/>
    <w:multiLevelType w:val="hybridMultilevel"/>
    <w:tmpl w:val="0E9A8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06155"/>
    <w:multiLevelType w:val="hybridMultilevel"/>
    <w:tmpl w:val="9D6A80A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7F2011C"/>
    <w:multiLevelType w:val="hybridMultilevel"/>
    <w:tmpl w:val="82F0A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95759">
    <w:abstractNumId w:val="2"/>
  </w:num>
  <w:num w:numId="2" w16cid:durableId="1473326690">
    <w:abstractNumId w:val="1"/>
  </w:num>
  <w:num w:numId="3" w16cid:durableId="42264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40"/>
    <w:rsid w:val="00075C40"/>
    <w:rsid w:val="000B4B6F"/>
    <w:rsid w:val="00140826"/>
    <w:rsid w:val="00196627"/>
    <w:rsid w:val="001D7FD1"/>
    <w:rsid w:val="00201473"/>
    <w:rsid w:val="0022186D"/>
    <w:rsid w:val="00253E6E"/>
    <w:rsid w:val="002910DF"/>
    <w:rsid w:val="002A434B"/>
    <w:rsid w:val="002A4514"/>
    <w:rsid w:val="002D03E8"/>
    <w:rsid w:val="003222B5"/>
    <w:rsid w:val="003F3006"/>
    <w:rsid w:val="0041644A"/>
    <w:rsid w:val="00437F33"/>
    <w:rsid w:val="00457126"/>
    <w:rsid w:val="004A11E7"/>
    <w:rsid w:val="004B7FBC"/>
    <w:rsid w:val="004C6F06"/>
    <w:rsid w:val="004F38A7"/>
    <w:rsid w:val="00515BF5"/>
    <w:rsid w:val="005E228F"/>
    <w:rsid w:val="005E3B67"/>
    <w:rsid w:val="006166DE"/>
    <w:rsid w:val="006A4861"/>
    <w:rsid w:val="006B0CB4"/>
    <w:rsid w:val="006F7E89"/>
    <w:rsid w:val="007203A6"/>
    <w:rsid w:val="00755088"/>
    <w:rsid w:val="007B5D69"/>
    <w:rsid w:val="008014A9"/>
    <w:rsid w:val="008438B7"/>
    <w:rsid w:val="008668F4"/>
    <w:rsid w:val="008B4C94"/>
    <w:rsid w:val="00906707"/>
    <w:rsid w:val="009074FB"/>
    <w:rsid w:val="00923A5D"/>
    <w:rsid w:val="009565A6"/>
    <w:rsid w:val="009A10B8"/>
    <w:rsid w:val="00A969D8"/>
    <w:rsid w:val="00AC16F9"/>
    <w:rsid w:val="00AD12DB"/>
    <w:rsid w:val="00AF539C"/>
    <w:rsid w:val="00B45192"/>
    <w:rsid w:val="00B67A26"/>
    <w:rsid w:val="00B940ED"/>
    <w:rsid w:val="00C75153"/>
    <w:rsid w:val="00C77DBB"/>
    <w:rsid w:val="00CC21E6"/>
    <w:rsid w:val="00D156F8"/>
    <w:rsid w:val="00D22EEB"/>
    <w:rsid w:val="00D231B1"/>
    <w:rsid w:val="00D75A3A"/>
    <w:rsid w:val="00D94A8B"/>
    <w:rsid w:val="00E22D59"/>
    <w:rsid w:val="00E32E6E"/>
    <w:rsid w:val="00E3463E"/>
    <w:rsid w:val="00E8707C"/>
    <w:rsid w:val="00EA37DA"/>
    <w:rsid w:val="00F5111B"/>
    <w:rsid w:val="00FB09FD"/>
    <w:rsid w:val="00FB12BC"/>
    <w:rsid w:val="00FE174A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2B6962"/>
  <w15:chartTrackingRefBased/>
  <w15:docId w15:val="{3518E2CD-4C98-4D52-B7EB-905547CE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39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438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3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B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43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B7"/>
    <w:rPr>
      <w:rFonts w:eastAsiaTheme="minorEastAsia"/>
    </w:rPr>
  </w:style>
  <w:style w:type="table" w:styleId="TableGrid">
    <w:name w:val="Table Grid"/>
    <w:basedOn w:val="TableNormal"/>
    <w:uiPriority w:val="59"/>
    <w:rsid w:val="008438B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0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1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9A10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9A10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6E"/>
    <w:rPr>
      <w:color w:val="808080"/>
    </w:rPr>
  </w:style>
  <w:style w:type="table" w:styleId="GridTable7Colorful-Accent1">
    <w:name w:val="Grid Table 7 Colorful Accent 1"/>
    <w:basedOn w:val="TableNormal"/>
    <w:uiPriority w:val="52"/>
    <w:rsid w:val="00E32E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32E6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2A451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D03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0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3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3E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01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ustomHeader1">
    <w:name w:val="Custom Header 1"/>
    <w:link w:val="CustomHeader1Char"/>
    <w:qFormat/>
    <w:rsid w:val="00AC16F9"/>
    <w:pPr>
      <w:spacing w:after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stomHeader2">
    <w:name w:val="Custom Header 2"/>
    <w:link w:val="CustomHeader2Char"/>
    <w:qFormat/>
    <w:rsid w:val="00AC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stomHeader1Char">
    <w:name w:val="Custom Header 1 Char"/>
    <w:basedOn w:val="Heading1Char"/>
    <w:link w:val="CustomHeader1"/>
    <w:rsid w:val="00AC1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156F8"/>
    <w:pPr>
      <w:spacing w:after="100"/>
      <w:ind w:left="440"/>
    </w:pPr>
  </w:style>
  <w:style w:type="character" w:customStyle="1" w:styleId="CustomHeader2Char">
    <w:name w:val="Custom Header 2 Char"/>
    <w:basedOn w:val="Heading2Char"/>
    <w:link w:val="CustomHeader2"/>
    <w:rsid w:val="00AC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253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53E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.mills\Documents\Custom%20Office%20Templates\TD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CC294CF4C44589A9030B6716452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F7D4-BC64-4DC4-925C-03004CBF2675}"/>
      </w:docPartPr>
      <w:docPartBody>
        <w:p w:rsidR="00F05D20" w:rsidRDefault="00F05D20" w:rsidP="00F05D20">
          <w:pPr>
            <w:pStyle w:val="08CC294CF4C44589A9030B6716452F382"/>
          </w:pPr>
          <w:r>
            <w:rPr>
              <w:rStyle w:val="PlaceholderText"/>
            </w:rPr>
            <w:t>Provide a short 1 paragraph description about your version of the Tank game.</w:t>
          </w:r>
        </w:p>
      </w:docPartBody>
    </w:docPart>
    <w:docPart>
      <w:docPartPr>
        <w:name w:val="C02756B1186140EBABC0B0FD64C67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4D061-53BF-47D2-A1BB-6820C737F254}"/>
      </w:docPartPr>
      <w:docPartBody>
        <w:p w:rsidR="00B90D4D" w:rsidRDefault="00F05D20" w:rsidP="00F05D20">
          <w:pPr>
            <w:pStyle w:val="C02756B1186140EBABC0B0FD64C67283"/>
          </w:pPr>
          <w:r>
            <w:rPr>
              <w:rStyle w:val="PlaceholderText"/>
            </w:rPr>
            <w:t>Describe how collisions interact in your game</w:t>
          </w:r>
          <w:r w:rsidRPr="00186DC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DE"/>
    <w:rsid w:val="00230B9D"/>
    <w:rsid w:val="007648DC"/>
    <w:rsid w:val="00B90D4D"/>
    <w:rsid w:val="00BA62D7"/>
    <w:rsid w:val="00CC21E6"/>
    <w:rsid w:val="00E06CDE"/>
    <w:rsid w:val="00F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D20"/>
    <w:rPr>
      <w:color w:val="808080"/>
    </w:rPr>
  </w:style>
  <w:style w:type="paragraph" w:customStyle="1" w:styleId="08CC294CF4C44589A9030B6716452F382">
    <w:name w:val="08CC294CF4C44589A9030B6716452F382"/>
    <w:rsid w:val="00F05D20"/>
    <w:pPr>
      <w:spacing w:after="200" w:line="276" w:lineRule="auto"/>
    </w:pPr>
    <w:rPr>
      <w:lang w:eastAsia="en-US"/>
    </w:rPr>
  </w:style>
  <w:style w:type="paragraph" w:customStyle="1" w:styleId="C02756B1186140EBABC0B0FD64C67283">
    <w:name w:val="C02756B1186140EBABC0B0FD64C67283"/>
    <w:rsid w:val="00F05D20"/>
    <w:pPr>
      <w:spacing w:after="20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Props1.xml><?xml version="1.0" encoding="utf-8"?>
<ds:datastoreItem xmlns:ds="http://schemas.openxmlformats.org/officeDocument/2006/customXml" ds:itemID="{CD4C8EA9-C56C-48C6-AB17-F76775B54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CC2280-A604-4DAE-8115-427860B870B4}"/>
</file>

<file path=customXml/itemProps3.xml><?xml version="1.0" encoding="utf-8"?>
<ds:datastoreItem xmlns:ds="http://schemas.openxmlformats.org/officeDocument/2006/customXml" ds:itemID="{2DE1EF38-5580-4D20-B81A-18574CE77CDB}"/>
</file>

<file path=customXml/itemProps4.xml><?xml version="1.0" encoding="utf-8"?>
<ds:datastoreItem xmlns:ds="http://schemas.openxmlformats.org/officeDocument/2006/customXml" ds:itemID="{CED5CBE7-AD50-404E-976E-C5F386DA8CBB}"/>
</file>

<file path=docProps/app.xml><?xml version="1.0" encoding="utf-8"?>
<Properties xmlns="http://schemas.openxmlformats.org/officeDocument/2006/extended-properties" xmlns:vt="http://schemas.openxmlformats.org/officeDocument/2006/docPropsVTypes">
  <Template>TDD.dotx</Template>
  <TotalTime>14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Mills</dc:creator>
  <cp:keywords/>
  <dc:description/>
  <cp:lastModifiedBy>James Mills</cp:lastModifiedBy>
  <cp:revision>10</cp:revision>
  <dcterms:created xsi:type="dcterms:W3CDTF">2023-01-22T22:31:00Z</dcterms:created>
  <dcterms:modified xsi:type="dcterms:W3CDTF">2025-04-28T22:46:00Z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</Properties>
</file>